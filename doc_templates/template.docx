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8"/>
        <w:gridCol w:w="2066"/>
        <w:gridCol w:w="10815"/>
      </w:tblGrid>
      <w:tr w:rsidR="008F2D18" w:rsidRPr="00383DAF" w14:paraId="749A57A3" w14:textId="77777777" w:rsidTr="00F6723A">
        <w:trPr>
          <w:trHeight w:val="259"/>
        </w:trPr>
        <w:tc>
          <w:tcPr>
            <w:tcW w:w="14499" w:type="dxa"/>
            <w:gridSpan w:val="3"/>
            <w:shd w:val="clear" w:color="auto" w:fill="F3F3F3"/>
            <w:vAlign w:val="center"/>
          </w:tcPr>
          <w:p w14:paraId="3C21B7F0" w14:textId="65B52392" w:rsidR="008F2D18" w:rsidRPr="00383DAF" w:rsidRDefault="008F2D18" w:rsidP="00F6723A">
            <w:r w:rsidRPr="00383DAF">
              <w:rPr>
                <w:b/>
                <w:sz w:val="20"/>
              </w:rPr>
              <w:t xml:space="preserve">Project Name: </w:t>
            </w:r>
            <w:r w:rsidR="00815882">
              <w:rPr>
                <w:b/>
                <w:color w:val="0066FF"/>
                <w:sz w:val="20"/>
              </w:rPr>
              <w:t>${</w:t>
            </w:r>
            <w:proofErr w:type="spellStart"/>
            <w:r w:rsidR="00815882">
              <w:rPr>
                <w:b/>
                <w:color w:val="0066FF"/>
                <w:sz w:val="20"/>
              </w:rPr>
              <w:t>project_name</w:t>
            </w:r>
            <w:proofErr w:type="spellEnd"/>
            <w:r w:rsidR="00815882">
              <w:rPr>
                <w:b/>
                <w:color w:val="0066FF"/>
                <w:sz w:val="20"/>
              </w:rPr>
              <w:t>}</w:t>
            </w:r>
          </w:p>
        </w:tc>
      </w:tr>
      <w:tr w:rsidR="008F2D18" w:rsidRPr="00383DAF" w14:paraId="6DF6867F" w14:textId="77777777" w:rsidTr="00F6723A">
        <w:trPr>
          <w:trHeight w:val="271"/>
        </w:trPr>
        <w:tc>
          <w:tcPr>
            <w:tcW w:w="14499" w:type="dxa"/>
            <w:gridSpan w:val="3"/>
            <w:shd w:val="clear" w:color="auto" w:fill="F3F3F3"/>
            <w:vAlign w:val="center"/>
          </w:tcPr>
          <w:p w14:paraId="6021062B" w14:textId="47B39721" w:rsidR="008F2D18" w:rsidRPr="00383DAF" w:rsidRDefault="000A6CDA" w:rsidP="00D67CCF">
            <w:r w:rsidRPr="00383DAF">
              <w:rPr>
                <w:b/>
                <w:sz w:val="20"/>
              </w:rPr>
              <w:t xml:space="preserve">Date:   </w:t>
            </w:r>
            <w:r w:rsidR="00815882">
              <w:rPr>
                <w:b/>
                <w:sz w:val="20"/>
              </w:rPr>
              <w:t>${</w:t>
            </w:r>
            <w:proofErr w:type="gramStart"/>
            <w:r w:rsidR="00815882">
              <w:rPr>
                <w:b/>
                <w:sz w:val="20"/>
              </w:rPr>
              <w:t>date}</w:t>
            </w:r>
            <w:r w:rsidR="00D67CCF">
              <w:rPr>
                <w:b/>
                <w:sz w:val="20"/>
              </w:rPr>
              <w:t xml:space="preserve">   </w:t>
            </w:r>
            <w:proofErr w:type="gramEnd"/>
            <w:r w:rsidR="00D67CCF">
              <w:rPr>
                <w:b/>
                <w:sz w:val="20"/>
              </w:rPr>
              <w:t xml:space="preserve">                      </w:t>
            </w:r>
            <w:r w:rsidR="003132E0" w:rsidRPr="00383DAF">
              <w:rPr>
                <w:b/>
                <w:sz w:val="20"/>
              </w:rPr>
              <w:t xml:space="preserve">Time: </w:t>
            </w:r>
            <w:r w:rsidR="00D67CCF">
              <w:rPr>
                <w:b/>
                <w:sz w:val="20"/>
              </w:rPr>
              <w:t xml:space="preserve">  </w:t>
            </w:r>
            <w:r w:rsidR="00815882">
              <w:rPr>
                <w:b/>
                <w:sz w:val="20"/>
              </w:rPr>
              <w:t>${time}</w:t>
            </w:r>
            <w:r w:rsidR="00D67CCF">
              <w:rPr>
                <w:b/>
                <w:sz w:val="20"/>
              </w:rPr>
              <w:t xml:space="preserve">                                    </w:t>
            </w:r>
            <w:r w:rsidR="008F2D18" w:rsidRPr="00383DAF">
              <w:rPr>
                <w:b/>
                <w:sz w:val="20"/>
              </w:rPr>
              <w:t xml:space="preserve">Place: </w:t>
            </w:r>
            <w:r w:rsidR="0050439F" w:rsidRPr="00383DAF">
              <w:rPr>
                <w:b/>
                <w:sz w:val="20"/>
              </w:rPr>
              <w:t xml:space="preserve"> </w:t>
            </w:r>
            <w:r w:rsidR="00815882">
              <w:rPr>
                <w:b/>
                <w:sz w:val="20"/>
              </w:rPr>
              <w:t>${location}</w:t>
            </w:r>
          </w:p>
        </w:tc>
      </w:tr>
      <w:tr w:rsidR="008F2D18" w:rsidRPr="00383DAF" w14:paraId="0C7E543E" w14:textId="77777777" w:rsidTr="00F6723A">
        <w:trPr>
          <w:trHeight w:val="260"/>
        </w:trPr>
        <w:tc>
          <w:tcPr>
            <w:tcW w:w="1618" w:type="dxa"/>
            <w:vMerge w:val="restart"/>
            <w:shd w:val="clear" w:color="auto" w:fill="F3F3F3"/>
          </w:tcPr>
          <w:p w14:paraId="25929F0A" w14:textId="77777777" w:rsidR="008F2D18" w:rsidRPr="00383DAF" w:rsidRDefault="008F2D18" w:rsidP="008F2D18">
            <w:pPr>
              <w:rPr>
                <w:b/>
              </w:rPr>
            </w:pPr>
            <w:r w:rsidRPr="00383DAF">
              <w:rPr>
                <w:b/>
                <w:sz w:val="20"/>
              </w:rPr>
              <w:t>Attendees</w:t>
            </w:r>
          </w:p>
        </w:tc>
        <w:tc>
          <w:tcPr>
            <w:tcW w:w="2066" w:type="dxa"/>
            <w:shd w:val="clear" w:color="auto" w:fill="F3F3F3"/>
            <w:vAlign w:val="center"/>
          </w:tcPr>
          <w:p w14:paraId="04EC0180" w14:textId="77777777" w:rsidR="008F2D18" w:rsidRPr="00383DAF" w:rsidRDefault="0050439F" w:rsidP="008F2D18">
            <w:pPr>
              <w:rPr>
                <w:b/>
              </w:rPr>
            </w:pPr>
            <w:r w:rsidRPr="00383DAF">
              <w:rPr>
                <w:b/>
                <w:sz w:val="20"/>
              </w:rPr>
              <w:t>Attendees</w:t>
            </w:r>
          </w:p>
        </w:tc>
        <w:tc>
          <w:tcPr>
            <w:tcW w:w="10815" w:type="dxa"/>
          </w:tcPr>
          <w:p w14:paraId="6D024E2F" w14:textId="77777777" w:rsidR="008D2D4E" w:rsidRPr="00383DAF" w:rsidRDefault="008D2D4E" w:rsidP="00E84F2B"/>
        </w:tc>
      </w:tr>
      <w:tr w:rsidR="008F2D18" w:rsidRPr="00383DAF" w14:paraId="22FF38BD" w14:textId="77777777" w:rsidTr="00F6723A">
        <w:trPr>
          <w:trHeight w:val="137"/>
        </w:trPr>
        <w:tc>
          <w:tcPr>
            <w:tcW w:w="1618" w:type="dxa"/>
            <w:vMerge/>
            <w:shd w:val="clear" w:color="auto" w:fill="F3F3F3"/>
          </w:tcPr>
          <w:p w14:paraId="6572890A" w14:textId="77777777" w:rsidR="008F2D18" w:rsidRPr="00383DAF" w:rsidRDefault="008F2D18" w:rsidP="008F2D18">
            <w:pPr>
              <w:rPr>
                <w:b/>
                <w:sz w:val="20"/>
              </w:rPr>
            </w:pPr>
          </w:p>
        </w:tc>
        <w:tc>
          <w:tcPr>
            <w:tcW w:w="2066" w:type="dxa"/>
            <w:shd w:val="clear" w:color="auto" w:fill="F3F3F3"/>
            <w:vAlign w:val="center"/>
          </w:tcPr>
          <w:p w14:paraId="76003F83" w14:textId="77777777" w:rsidR="008F2D18" w:rsidRPr="00383DAF" w:rsidRDefault="008F2D18" w:rsidP="008F2D18">
            <w:pPr>
              <w:rPr>
                <w:b/>
              </w:rPr>
            </w:pPr>
            <w:r w:rsidRPr="00383DAF">
              <w:rPr>
                <w:b/>
                <w:sz w:val="20"/>
              </w:rPr>
              <w:t>Regrets</w:t>
            </w:r>
          </w:p>
        </w:tc>
        <w:tc>
          <w:tcPr>
            <w:tcW w:w="10815" w:type="dxa"/>
            <w:shd w:val="clear" w:color="auto" w:fill="auto"/>
          </w:tcPr>
          <w:p w14:paraId="0291809A" w14:textId="77777777" w:rsidR="008F2D18" w:rsidRPr="00383DAF" w:rsidRDefault="008F2D18" w:rsidP="00E84F2B"/>
        </w:tc>
      </w:tr>
    </w:tbl>
    <w:p w14:paraId="34306542" w14:textId="77777777" w:rsidR="008F2D18" w:rsidRPr="00383DAF" w:rsidRDefault="008F2D18" w:rsidP="008F2D18"/>
    <w:p w14:paraId="3FA9611B" w14:textId="77777777" w:rsidR="00AE4B77" w:rsidRPr="00383DAF" w:rsidRDefault="0074741D" w:rsidP="00B13EBC">
      <w:pPr>
        <w:tabs>
          <w:tab w:val="clear" w:pos="2340"/>
          <w:tab w:val="clear" w:pos="7560"/>
          <w:tab w:val="clear" w:pos="10080"/>
        </w:tabs>
        <w:rPr>
          <w:b/>
          <w:bCs/>
          <w:sz w:val="18"/>
          <w:szCs w:val="18"/>
        </w:rPr>
      </w:pPr>
      <w:r w:rsidRPr="00383DAF">
        <w:rPr>
          <w:b/>
          <w:bCs/>
          <w:sz w:val="18"/>
          <w:szCs w:val="18"/>
        </w:rPr>
        <w:t>Agenda:</w:t>
      </w:r>
    </w:p>
    <w:p w14:paraId="5FFF1143" w14:textId="77777777" w:rsidR="00013E21" w:rsidRPr="00383DAF" w:rsidRDefault="00013E21" w:rsidP="00013E21">
      <w:pPr>
        <w:numPr>
          <w:ilvl w:val="0"/>
          <w:numId w:val="1"/>
        </w:numPr>
        <w:tabs>
          <w:tab w:val="clear" w:pos="2340"/>
          <w:tab w:val="clear" w:pos="7560"/>
          <w:tab w:val="clear" w:pos="10080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&lt;Agenda Item 1&gt;</w:t>
      </w:r>
    </w:p>
    <w:p w14:paraId="574629FB" w14:textId="77777777" w:rsidR="00013E21" w:rsidRDefault="00013E21" w:rsidP="00013E21">
      <w:pPr>
        <w:numPr>
          <w:ilvl w:val="0"/>
          <w:numId w:val="1"/>
        </w:numPr>
        <w:tabs>
          <w:tab w:val="clear" w:pos="2340"/>
          <w:tab w:val="clear" w:pos="7560"/>
          <w:tab w:val="clear" w:pos="10080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&lt;Agenda Item 2&gt;</w:t>
      </w:r>
    </w:p>
    <w:p w14:paraId="39C55894" w14:textId="77777777" w:rsidR="00013E21" w:rsidRPr="00383DAF" w:rsidRDefault="00013E21" w:rsidP="00013E21">
      <w:pPr>
        <w:numPr>
          <w:ilvl w:val="0"/>
          <w:numId w:val="1"/>
        </w:numPr>
        <w:tabs>
          <w:tab w:val="clear" w:pos="2340"/>
          <w:tab w:val="clear" w:pos="7560"/>
          <w:tab w:val="clear" w:pos="10080"/>
        </w:tabs>
        <w:autoSpaceDE w:val="0"/>
        <w:autoSpaceDN w:val="0"/>
        <w:adjustRightInd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&lt;Agenda Item 3&gt;</w:t>
      </w:r>
    </w:p>
    <w:p w14:paraId="62E3E9CC" w14:textId="77777777" w:rsidR="00013E21" w:rsidRPr="00383DAF" w:rsidRDefault="00013E21" w:rsidP="00013E21">
      <w:pPr>
        <w:numPr>
          <w:ilvl w:val="0"/>
          <w:numId w:val="1"/>
        </w:numPr>
        <w:tabs>
          <w:tab w:val="clear" w:pos="2340"/>
          <w:tab w:val="clear" w:pos="7560"/>
          <w:tab w:val="clear" w:pos="10080"/>
        </w:tabs>
        <w:rPr>
          <w:color w:val="000000"/>
          <w:sz w:val="20"/>
        </w:rPr>
      </w:pPr>
      <w:r w:rsidRPr="00383DAF">
        <w:rPr>
          <w:color w:val="000000"/>
          <w:sz w:val="18"/>
          <w:szCs w:val="18"/>
        </w:rPr>
        <w:t>General</w:t>
      </w:r>
    </w:p>
    <w:p w14:paraId="5C8D349D" w14:textId="77777777" w:rsidR="00B13EBC" w:rsidRPr="00383DAF" w:rsidRDefault="00B13EBC" w:rsidP="00B13EBC">
      <w:pPr>
        <w:tabs>
          <w:tab w:val="clear" w:pos="2340"/>
          <w:tab w:val="clear" w:pos="7560"/>
          <w:tab w:val="clear" w:pos="10080"/>
        </w:tabs>
        <w:ind w:left="360"/>
        <w:rPr>
          <w:color w:val="000000"/>
          <w:sz w:val="20"/>
        </w:rPr>
      </w:pPr>
    </w:p>
    <w:p w14:paraId="30284E64" w14:textId="77777777" w:rsidR="00F74DFA" w:rsidRPr="00383DAF" w:rsidRDefault="00F4244C" w:rsidP="00B13EBC">
      <w:pPr>
        <w:tabs>
          <w:tab w:val="clear" w:pos="2340"/>
          <w:tab w:val="clear" w:pos="7560"/>
          <w:tab w:val="clear" w:pos="10080"/>
        </w:tabs>
        <w:ind w:left="360"/>
        <w:rPr>
          <w:color w:val="000000"/>
          <w:sz w:val="20"/>
        </w:rPr>
      </w:pPr>
      <w:r w:rsidRPr="00383DAF">
        <w:rPr>
          <w:color w:val="000000"/>
          <w:sz w:val="20"/>
        </w:rPr>
        <w:t>__________________________________________________________________________________________________________________________________</w:t>
      </w:r>
    </w:p>
    <w:p w14:paraId="155426A0" w14:textId="77777777" w:rsidR="00F4244C" w:rsidRPr="00383DAF" w:rsidRDefault="00F4244C" w:rsidP="00A26BD6">
      <w:pPr>
        <w:tabs>
          <w:tab w:val="clear" w:pos="2340"/>
          <w:tab w:val="clear" w:pos="7560"/>
          <w:tab w:val="clear" w:pos="10080"/>
        </w:tabs>
        <w:rPr>
          <w:color w:val="000000"/>
          <w:sz w:val="20"/>
        </w:rPr>
      </w:pPr>
    </w:p>
    <w:p w14:paraId="585A88DD" w14:textId="77777777" w:rsidR="00172F61" w:rsidRPr="00383DAF" w:rsidRDefault="00DD7C5E" w:rsidP="00F74DFA">
      <w:pPr>
        <w:rPr>
          <w:b/>
          <w:sz w:val="20"/>
        </w:rPr>
      </w:pPr>
      <w:r w:rsidRPr="00383DAF">
        <w:rPr>
          <w:b/>
          <w:sz w:val="20"/>
        </w:rPr>
        <w:t xml:space="preserve">Meeting Minutes </w:t>
      </w:r>
    </w:p>
    <w:p w14:paraId="24415DBA" w14:textId="77777777" w:rsidR="00972228" w:rsidRPr="00383DAF" w:rsidRDefault="00972228" w:rsidP="00972228">
      <w:pPr>
        <w:tabs>
          <w:tab w:val="clear" w:pos="2340"/>
          <w:tab w:val="clear" w:pos="7560"/>
          <w:tab w:val="clear" w:pos="10080"/>
        </w:tabs>
        <w:autoSpaceDE w:val="0"/>
        <w:autoSpaceDN w:val="0"/>
        <w:adjustRightInd w:val="0"/>
        <w:ind w:left="720"/>
        <w:rPr>
          <w:rStyle w:val="BookTitle"/>
        </w:rPr>
      </w:pPr>
    </w:p>
    <w:p w14:paraId="11B2FFAD" w14:textId="35E690B8" w:rsidR="004C6E2D" w:rsidRDefault="00815882" w:rsidP="004C6E2D">
      <w:pPr>
        <w:tabs>
          <w:tab w:val="clear" w:pos="2340"/>
          <w:tab w:val="clear" w:pos="7560"/>
          <w:tab w:val="clear" w:pos="10080"/>
        </w:tabs>
        <w:autoSpaceDE w:val="0"/>
        <w:autoSpaceDN w:val="0"/>
        <w:adjustRightInd w:val="0"/>
        <w:ind w:left="720"/>
        <w:rPr>
          <w:rStyle w:val="BookTitle"/>
        </w:rPr>
      </w:pPr>
      <w:r>
        <w:rPr>
          <w:rStyle w:val="BookTitle"/>
        </w:rPr>
        <w:t>${minutes}</w:t>
      </w:r>
    </w:p>
    <w:p w14:paraId="28C389A5" w14:textId="77777777" w:rsidR="00BA72B0" w:rsidRPr="00BC48B6" w:rsidRDefault="00BA72B0" w:rsidP="00B25AC1">
      <w:pPr>
        <w:tabs>
          <w:tab w:val="clear" w:pos="2340"/>
          <w:tab w:val="left" w:pos="720"/>
        </w:tabs>
        <w:rPr>
          <w:sz w:val="20"/>
        </w:rPr>
      </w:pPr>
    </w:p>
    <w:sectPr w:rsidR="00BA72B0" w:rsidRPr="00BC48B6" w:rsidSect="00336C9F">
      <w:headerReference w:type="default" r:id="rId21"/>
      <w:footerReference w:type="default" r:id="rId22"/>
      <w:type w:val="continuous"/>
      <w:pgSz w:w="15840" w:h="12240" w:orient="landscape" w:code="1"/>
      <w:pgMar w:top="720" w:right="567" w:bottom="720" w:left="9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A0D35" w14:textId="77777777" w:rsidR="00C04340" w:rsidRDefault="00C04340">
      <w:r>
        <w:separator/>
      </w:r>
    </w:p>
  </w:endnote>
  <w:endnote w:type="continuationSeparator" w:id="0">
    <w:p w14:paraId="434B0560" w14:textId="77777777" w:rsidR="00C04340" w:rsidRDefault="00C04340">
      <w:r>
        <w:continuationSeparator/>
      </w:r>
    </w:p>
  </w:endnote>
  <w:endnote w:type="continuationNotice" w:id="1">
    <w:p w14:paraId="7472C14B" w14:textId="77777777" w:rsidR="00C04340" w:rsidRDefault="00C043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77AE0" w14:textId="77777777" w:rsidR="0016208C" w:rsidRPr="00192EA8" w:rsidRDefault="0016208C">
    <w:pPr>
      <w:pStyle w:val="Footer"/>
      <w:jc w:val="center"/>
      <w:rPr>
        <w:sz w:val="20"/>
      </w:rPr>
    </w:pPr>
    <w:r w:rsidRPr="00192EA8">
      <w:rPr>
        <w:sz w:val="20"/>
      </w:rPr>
      <w:fldChar w:fldCharType="begin"/>
    </w:r>
    <w:r w:rsidRPr="00192EA8">
      <w:rPr>
        <w:sz w:val="20"/>
      </w:rPr>
      <w:instrText xml:space="preserve"> PAGE   \* MERGEFORMAT </w:instrText>
    </w:r>
    <w:r w:rsidRPr="00192EA8">
      <w:rPr>
        <w:sz w:val="20"/>
      </w:rPr>
      <w:fldChar w:fldCharType="separate"/>
    </w:r>
    <w:r w:rsidR="00D67CCF">
      <w:rPr>
        <w:noProof/>
        <w:sz w:val="20"/>
      </w:rPr>
      <w:t>1</w:t>
    </w:r>
    <w:r w:rsidRPr="00192EA8">
      <w:rPr>
        <w:noProof/>
        <w:sz w:val="20"/>
      </w:rPr>
      <w:fldChar w:fldCharType="end"/>
    </w:r>
  </w:p>
  <w:p w14:paraId="1621B81F" w14:textId="77777777" w:rsidR="0016208C" w:rsidRDefault="001620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43ABB" w14:textId="77777777" w:rsidR="00C04340" w:rsidRDefault="00C04340">
      <w:r>
        <w:separator/>
      </w:r>
    </w:p>
  </w:footnote>
  <w:footnote w:type="continuationSeparator" w:id="0">
    <w:p w14:paraId="4C360BD3" w14:textId="77777777" w:rsidR="00C04340" w:rsidRDefault="00C04340">
      <w:r>
        <w:continuationSeparator/>
      </w:r>
    </w:p>
  </w:footnote>
  <w:footnote w:type="continuationNotice" w:id="1">
    <w:p w14:paraId="056E50E8" w14:textId="77777777" w:rsidR="00C04340" w:rsidRDefault="00C043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C6A98" w14:textId="77777777" w:rsidR="0016208C" w:rsidRDefault="00815882" w:rsidP="008F2D18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noProof/>
        <w:sz w:val="20"/>
        <w:lang w:val="en-CA" w:eastAsia="en-CA"/>
      </w:rPr>
      <w:pict w14:anchorId="48B897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3" type="#_x0000_t75" style="position:absolute;left:0;text-align:left;margin-left:-1.4pt;margin-top:.2pt;width:116.95pt;height:35.95pt;z-index:251657728;mso-position-vertical-relative:line">
          <v:fill type="frame"/>
          <v:imagedata r:id="rId1" o:title=""/>
          <w10:wrap type="square" side="largest"/>
        </v:shape>
      </w:pict>
    </w:r>
    <w:r w:rsidR="0016208C" w:rsidRPr="0021008E">
      <w:rPr>
        <w:rFonts w:ascii="Arial" w:hAnsi="Arial" w:cs="Arial"/>
        <w:sz w:val="20"/>
      </w:rPr>
      <w:t xml:space="preserve"> Pro</w:t>
    </w:r>
    <w:r w:rsidR="0016208C">
      <w:rPr>
        <w:rFonts w:ascii="Arial" w:hAnsi="Arial" w:cs="Arial"/>
        <w:sz w:val="20"/>
      </w:rPr>
      <w:t>ject</w:t>
    </w:r>
    <w:r w:rsidR="0016208C" w:rsidRPr="0021008E">
      <w:rPr>
        <w:rFonts w:ascii="Arial" w:hAnsi="Arial" w:cs="Arial"/>
        <w:sz w:val="20"/>
      </w:rPr>
      <w:t xml:space="preserve"> Management Office</w:t>
    </w:r>
  </w:p>
  <w:p w14:paraId="7BB20F46" w14:textId="77777777" w:rsidR="0016208C" w:rsidRPr="0021008E" w:rsidRDefault="0016208C" w:rsidP="008F2D18">
    <w:pPr>
      <w:pStyle w:val="Header"/>
      <w:jc w:val="right"/>
      <w:rPr>
        <w:rFonts w:ascii="Arial" w:hAnsi="Arial" w:cs="Arial"/>
        <w:sz w:val="20"/>
      </w:rPr>
    </w:pPr>
    <w:r>
      <w:rPr>
        <w:rFonts w:ascii="Arial" w:hAnsi="Arial" w:cs="Arial"/>
        <w:sz w:val="20"/>
      </w:rPr>
      <w:t>University Information Technology</w:t>
    </w:r>
  </w:p>
  <w:p w14:paraId="7900EA43" w14:textId="77777777" w:rsidR="0016208C" w:rsidRDefault="0016208C" w:rsidP="008F2D18">
    <w:pPr>
      <w:pStyle w:val="Header"/>
      <w:jc w:val="right"/>
    </w:pPr>
  </w:p>
  <w:p w14:paraId="3327F3AB" w14:textId="77777777" w:rsidR="0016208C" w:rsidRDefault="0016208C" w:rsidP="008F2D18">
    <w:pPr>
      <w:pStyle w:val="Header"/>
      <w:jc w:val="right"/>
      <w:rPr>
        <w:rFonts w:ascii="Arial" w:hAnsi="Arial" w:cs="Arial"/>
        <w:b/>
      </w:rPr>
    </w:pPr>
    <w:r w:rsidRPr="0021008E">
      <w:rPr>
        <w:rFonts w:ascii="Arial" w:hAnsi="Arial" w:cs="Arial"/>
        <w:b/>
      </w:rPr>
      <w:t>Project Meeting Minutes</w:t>
    </w:r>
  </w:p>
  <w:p w14:paraId="1EBBAD2E" w14:textId="77777777" w:rsidR="0016208C" w:rsidRPr="0021008E" w:rsidRDefault="0016208C" w:rsidP="008F2D18">
    <w:pPr>
      <w:pStyle w:val="Header"/>
      <w:jc w:val="right"/>
      <w:rPr>
        <w:rFonts w:ascii="Arial" w:hAnsi="Arial" w:cs="Arial"/>
        <w:b/>
      </w:rPr>
    </w:pPr>
  </w:p>
  <w:p w14:paraId="20EF912F" w14:textId="77777777" w:rsidR="0016208C" w:rsidRDefault="0016208C" w:rsidP="008F2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2BE"/>
    <w:multiLevelType w:val="hybridMultilevel"/>
    <w:tmpl w:val="BD3E9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2AAB"/>
    <w:multiLevelType w:val="hybridMultilevel"/>
    <w:tmpl w:val="4D1228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6F484F"/>
    <w:multiLevelType w:val="hybridMultilevel"/>
    <w:tmpl w:val="349CC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7028C"/>
    <w:multiLevelType w:val="hybridMultilevel"/>
    <w:tmpl w:val="A9302F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E0B0E42"/>
    <w:multiLevelType w:val="hybridMultilevel"/>
    <w:tmpl w:val="E6AE50F6"/>
    <w:lvl w:ilvl="0" w:tplc="547EDDE2">
      <w:numFmt w:val="bullet"/>
      <w:lvlText w:val="-"/>
      <w:lvlJc w:val="left"/>
      <w:pPr>
        <w:ind w:left="43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5" w15:restartNumberingAfterBreak="0">
    <w:nsid w:val="6B091370"/>
    <w:multiLevelType w:val="hybridMultilevel"/>
    <w:tmpl w:val="D0F84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CD53D6"/>
    <w:multiLevelType w:val="hybridMultilevel"/>
    <w:tmpl w:val="03A2A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3822603">
    <w:abstractNumId w:val="3"/>
  </w:num>
  <w:num w:numId="2" w16cid:durableId="1525946624">
    <w:abstractNumId w:val="2"/>
  </w:num>
  <w:num w:numId="3" w16cid:durableId="1062217424">
    <w:abstractNumId w:val="0"/>
  </w:num>
  <w:num w:numId="4" w16cid:durableId="865799333">
    <w:abstractNumId w:val="4"/>
  </w:num>
  <w:num w:numId="5" w16cid:durableId="1316565016">
    <w:abstractNumId w:val="5"/>
  </w:num>
  <w:num w:numId="6" w16cid:durableId="1464075484">
    <w:abstractNumId w:val="1"/>
  </w:num>
  <w:num w:numId="7" w16cid:durableId="333921814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5BD"/>
    <w:rsid w:val="0000360B"/>
    <w:rsid w:val="00005DB4"/>
    <w:rsid w:val="00007B00"/>
    <w:rsid w:val="00007FBA"/>
    <w:rsid w:val="00013E21"/>
    <w:rsid w:val="0001404D"/>
    <w:rsid w:val="00016503"/>
    <w:rsid w:val="00016B09"/>
    <w:rsid w:val="00024F1A"/>
    <w:rsid w:val="000253BC"/>
    <w:rsid w:val="000270B7"/>
    <w:rsid w:val="00030458"/>
    <w:rsid w:val="0003085B"/>
    <w:rsid w:val="00033757"/>
    <w:rsid w:val="00034322"/>
    <w:rsid w:val="000344A6"/>
    <w:rsid w:val="00035FD5"/>
    <w:rsid w:val="00044282"/>
    <w:rsid w:val="000449BE"/>
    <w:rsid w:val="00044BB9"/>
    <w:rsid w:val="00050324"/>
    <w:rsid w:val="000520AE"/>
    <w:rsid w:val="00054105"/>
    <w:rsid w:val="000564C0"/>
    <w:rsid w:val="00057A31"/>
    <w:rsid w:val="00061431"/>
    <w:rsid w:val="00063BE6"/>
    <w:rsid w:val="0007183E"/>
    <w:rsid w:val="000724F6"/>
    <w:rsid w:val="00075CD8"/>
    <w:rsid w:val="00077ECE"/>
    <w:rsid w:val="000824F8"/>
    <w:rsid w:val="00092BF6"/>
    <w:rsid w:val="00093742"/>
    <w:rsid w:val="00094A21"/>
    <w:rsid w:val="000957E2"/>
    <w:rsid w:val="00096152"/>
    <w:rsid w:val="000A0343"/>
    <w:rsid w:val="000A0C02"/>
    <w:rsid w:val="000A1AC6"/>
    <w:rsid w:val="000A3017"/>
    <w:rsid w:val="000A4A0D"/>
    <w:rsid w:val="000A57AC"/>
    <w:rsid w:val="000A60D2"/>
    <w:rsid w:val="000A6216"/>
    <w:rsid w:val="000A6CDA"/>
    <w:rsid w:val="000B1426"/>
    <w:rsid w:val="000B4C00"/>
    <w:rsid w:val="000B6AB4"/>
    <w:rsid w:val="000B6D28"/>
    <w:rsid w:val="000C053C"/>
    <w:rsid w:val="000C12D8"/>
    <w:rsid w:val="000C1497"/>
    <w:rsid w:val="000C1B2A"/>
    <w:rsid w:val="000C7226"/>
    <w:rsid w:val="000D38BF"/>
    <w:rsid w:val="000E1D09"/>
    <w:rsid w:val="000E26B8"/>
    <w:rsid w:val="000E2DF6"/>
    <w:rsid w:val="000E2E86"/>
    <w:rsid w:val="000E2F85"/>
    <w:rsid w:val="000E6B0E"/>
    <w:rsid w:val="000E7611"/>
    <w:rsid w:val="0010481E"/>
    <w:rsid w:val="0010661D"/>
    <w:rsid w:val="0010748E"/>
    <w:rsid w:val="00110529"/>
    <w:rsid w:val="00112435"/>
    <w:rsid w:val="00113015"/>
    <w:rsid w:val="00114832"/>
    <w:rsid w:val="0012083B"/>
    <w:rsid w:val="00122C19"/>
    <w:rsid w:val="001242C9"/>
    <w:rsid w:val="00127D56"/>
    <w:rsid w:val="001302A5"/>
    <w:rsid w:val="001305A5"/>
    <w:rsid w:val="00133D45"/>
    <w:rsid w:val="00133D72"/>
    <w:rsid w:val="00133E6F"/>
    <w:rsid w:val="00134792"/>
    <w:rsid w:val="001353CE"/>
    <w:rsid w:val="00135779"/>
    <w:rsid w:val="0014246F"/>
    <w:rsid w:val="001434CF"/>
    <w:rsid w:val="00145BB4"/>
    <w:rsid w:val="00147951"/>
    <w:rsid w:val="001505A1"/>
    <w:rsid w:val="00151A59"/>
    <w:rsid w:val="00154138"/>
    <w:rsid w:val="0015575B"/>
    <w:rsid w:val="0016208C"/>
    <w:rsid w:val="00162D9F"/>
    <w:rsid w:val="0017018C"/>
    <w:rsid w:val="00170A7C"/>
    <w:rsid w:val="00172F61"/>
    <w:rsid w:val="00173D13"/>
    <w:rsid w:val="00176983"/>
    <w:rsid w:val="00183982"/>
    <w:rsid w:val="001903F1"/>
    <w:rsid w:val="00192EA8"/>
    <w:rsid w:val="00195E14"/>
    <w:rsid w:val="001A3AE7"/>
    <w:rsid w:val="001A55A2"/>
    <w:rsid w:val="001A786B"/>
    <w:rsid w:val="001B0413"/>
    <w:rsid w:val="001C0A73"/>
    <w:rsid w:val="001C2757"/>
    <w:rsid w:val="001C5641"/>
    <w:rsid w:val="001C7725"/>
    <w:rsid w:val="001D01A5"/>
    <w:rsid w:val="001D167A"/>
    <w:rsid w:val="001D5D7C"/>
    <w:rsid w:val="001D5E33"/>
    <w:rsid w:val="001D7E9C"/>
    <w:rsid w:val="001E10C8"/>
    <w:rsid w:val="001E51CE"/>
    <w:rsid w:val="001E7F99"/>
    <w:rsid w:val="001F25ED"/>
    <w:rsid w:val="001F45C5"/>
    <w:rsid w:val="001F5484"/>
    <w:rsid w:val="001F71E0"/>
    <w:rsid w:val="00200989"/>
    <w:rsid w:val="002020A2"/>
    <w:rsid w:val="00203313"/>
    <w:rsid w:val="00207423"/>
    <w:rsid w:val="00211034"/>
    <w:rsid w:val="00212183"/>
    <w:rsid w:val="00214F8F"/>
    <w:rsid w:val="00216377"/>
    <w:rsid w:val="00220523"/>
    <w:rsid w:val="00220E8F"/>
    <w:rsid w:val="00223EE1"/>
    <w:rsid w:val="0022418F"/>
    <w:rsid w:val="00226C7E"/>
    <w:rsid w:val="002301DB"/>
    <w:rsid w:val="0023037A"/>
    <w:rsid w:val="002303A8"/>
    <w:rsid w:val="00232D22"/>
    <w:rsid w:val="00232DE7"/>
    <w:rsid w:val="00234AB3"/>
    <w:rsid w:val="00235E6F"/>
    <w:rsid w:val="00237040"/>
    <w:rsid w:val="00240956"/>
    <w:rsid w:val="00242BE5"/>
    <w:rsid w:val="0024599D"/>
    <w:rsid w:val="00245B33"/>
    <w:rsid w:val="0024662B"/>
    <w:rsid w:val="002508AF"/>
    <w:rsid w:val="00250C4F"/>
    <w:rsid w:val="00254620"/>
    <w:rsid w:val="00257EEE"/>
    <w:rsid w:val="002627B2"/>
    <w:rsid w:val="00262BCA"/>
    <w:rsid w:val="00263376"/>
    <w:rsid w:val="0026610D"/>
    <w:rsid w:val="0026629F"/>
    <w:rsid w:val="00266AD2"/>
    <w:rsid w:val="00266AF8"/>
    <w:rsid w:val="00266D46"/>
    <w:rsid w:val="002703C8"/>
    <w:rsid w:val="002707B8"/>
    <w:rsid w:val="00275A68"/>
    <w:rsid w:val="002762DA"/>
    <w:rsid w:val="002773F1"/>
    <w:rsid w:val="00277ABA"/>
    <w:rsid w:val="002817EB"/>
    <w:rsid w:val="002826F7"/>
    <w:rsid w:val="00283D19"/>
    <w:rsid w:val="002859F5"/>
    <w:rsid w:val="00287D1F"/>
    <w:rsid w:val="00291A6F"/>
    <w:rsid w:val="0029235D"/>
    <w:rsid w:val="00295AA0"/>
    <w:rsid w:val="00295C45"/>
    <w:rsid w:val="00296314"/>
    <w:rsid w:val="002A13F2"/>
    <w:rsid w:val="002A2E29"/>
    <w:rsid w:val="002A6FF8"/>
    <w:rsid w:val="002A74D2"/>
    <w:rsid w:val="002B14A8"/>
    <w:rsid w:val="002B4AA5"/>
    <w:rsid w:val="002B561D"/>
    <w:rsid w:val="002B69C9"/>
    <w:rsid w:val="002B7079"/>
    <w:rsid w:val="002C36A0"/>
    <w:rsid w:val="002C5CED"/>
    <w:rsid w:val="002D1152"/>
    <w:rsid w:val="002D3007"/>
    <w:rsid w:val="002D376F"/>
    <w:rsid w:val="002D3B30"/>
    <w:rsid w:val="002D4F3C"/>
    <w:rsid w:val="002E7396"/>
    <w:rsid w:val="002F2784"/>
    <w:rsid w:val="003041CE"/>
    <w:rsid w:val="00305AB5"/>
    <w:rsid w:val="00307D13"/>
    <w:rsid w:val="003132E0"/>
    <w:rsid w:val="0031777C"/>
    <w:rsid w:val="00322F2E"/>
    <w:rsid w:val="00323BA1"/>
    <w:rsid w:val="00325286"/>
    <w:rsid w:val="00330B75"/>
    <w:rsid w:val="00330D1C"/>
    <w:rsid w:val="00331589"/>
    <w:rsid w:val="00336C9F"/>
    <w:rsid w:val="003409D5"/>
    <w:rsid w:val="00340AE8"/>
    <w:rsid w:val="00340D79"/>
    <w:rsid w:val="003431EF"/>
    <w:rsid w:val="0034348E"/>
    <w:rsid w:val="0034403B"/>
    <w:rsid w:val="00344A11"/>
    <w:rsid w:val="00345C15"/>
    <w:rsid w:val="00350993"/>
    <w:rsid w:val="003547C6"/>
    <w:rsid w:val="00354E2E"/>
    <w:rsid w:val="0035679E"/>
    <w:rsid w:val="00357CF0"/>
    <w:rsid w:val="0036044A"/>
    <w:rsid w:val="00361A92"/>
    <w:rsid w:val="00361A9C"/>
    <w:rsid w:val="00366E0C"/>
    <w:rsid w:val="003729F0"/>
    <w:rsid w:val="003730CE"/>
    <w:rsid w:val="00373DD7"/>
    <w:rsid w:val="00375579"/>
    <w:rsid w:val="00375C8D"/>
    <w:rsid w:val="003820E7"/>
    <w:rsid w:val="00382B29"/>
    <w:rsid w:val="00382B5B"/>
    <w:rsid w:val="00382EE2"/>
    <w:rsid w:val="00383DAF"/>
    <w:rsid w:val="00383F92"/>
    <w:rsid w:val="00392012"/>
    <w:rsid w:val="00393F95"/>
    <w:rsid w:val="00394BF4"/>
    <w:rsid w:val="003A0987"/>
    <w:rsid w:val="003A13D1"/>
    <w:rsid w:val="003A206D"/>
    <w:rsid w:val="003A24FF"/>
    <w:rsid w:val="003A444F"/>
    <w:rsid w:val="003A5CCC"/>
    <w:rsid w:val="003B05C3"/>
    <w:rsid w:val="003B28D0"/>
    <w:rsid w:val="003B4BCC"/>
    <w:rsid w:val="003B6D35"/>
    <w:rsid w:val="003B7F2E"/>
    <w:rsid w:val="003B7FBC"/>
    <w:rsid w:val="003C00BB"/>
    <w:rsid w:val="003C421D"/>
    <w:rsid w:val="003C658E"/>
    <w:rsid w:val="003C6831"/>
    <w:rsid w:val="003C735D"/>
    <w:rsid w:val="003D1A64"/>
    <w:rsid w:val="003D2FFD"/>
    <w:rsid w:val="003D5F0C"/>
    <w:rsid w:val="003D6FC8"/>
    <w:rsid w:val="003D7DC0"/>
    <w:rsid w:val="003E1B7F"/>
    <w:rsid w:val="003E24AE"/>
    <w:rsid w:val="003E3355"/>
    <w:rsid w:val="003E43DA"/>
    <w:rsid w:val="003E5825"/>
    <w:rsid w:val="003E62A2"/>
    <w:rsid w:val="003F0E28"/>
    <w:rsid w:val="003F3281"/>
    <w:rsid w:val="003F3E0F"/>
    <w:rsid w:val="003F7C36"/>
    <w:rsid w:val="004015E4"/>
    <w:rsid w:val="00402839"/>
    <w:rsid w:val="00406C34"/>
    <w:rsid w:val="00410D7C"/>
    <w:rsid w:val="00411540"/>
    <w:rsid w:val="00411DAA"/>
    <w:rsid w:val="0041443D"/>
    <w:rsid w:val="00417DA4"/>
    <w:rsid w:val="00420B4F"/>
    <w:rsid w:val="00434165"/>
    <w:rsid w:val="004361A1"/>
    <w:rsid w:val="0043643B"/>
    <w:rsid w:val="0043767C"/>
    <w:rsid w:val="00445502"/>
    <w:rsid w:val="004477B2"/>
    <w:rsid w:val="00450D84"/>
    <w:rsid w:val="004511D2"/>
    <w:rsid w:val="0045527B"/>
    <w:rsid w:val="004566B9"/>
    <w:rsid w:val="0045734E"/>
    <w:rsid w:val="004602F2"/>
    <w:rsid w:val="00461373"/>
    <w:rsid w:val="00463A28"/>
    <w:rsid w:val="00464124"/>
    <w:rsid w:val="00466BB9"/>
    <w:rsid w:val="004708EF"/>
    <w:rsid w:val="00473E39"/>
    <w:rsid w:val="00477650"/>
    <w:rsid w:val="00485FF9"/>
    <w:rsid w:val="004867FD"/>
    <w:rsid w:val="004873CD"/>
    <w:rsid w:val="00495DC9"/>
    <w:rsid w:val="004A0A94"/>
    <w:rsid w:val="004A5B93"/>
    <w:rsid w:val="004A5E07"/>
    <w:rsid w:val="004B3607"/>
    <w:rsid w:val="004C0D74"/>
    <w:rsid w:val="004C3AD5"/>
    <w:rsid w:val="004C6B70"/>
    <w:rsid w:val="004C6E2D"/>
    <w:rsid w:val="004D16A0"/>
    <w:rsid w:val="004D1E73"/>
    <w:rsid w:val="004D4F10"/>
    <w:rsid w:val="004D700B"/>
    <w:rsid w:val="004D769F"/>
    <w:rsid w:val="004E3CF3"/>
    <w:rsid w:val="004E4203"/>
    <w:rsid w:val="004E49AE"/>
    <w:rsid w:val="004E6CC9"/>
    <w:rsid w:val="004F22F9"/>
    <w:rsid w:val="004F4478"/>
    <w:rsid w:val="004F4701"/>
    <w:rsid w:val="004F75E0"/>
    <w:rsid w:val="00502180"/>
    <w:rsid w:val="005023CE"/>
    <w:rsid w:val="00503215"/>
    <w:rsid w:val="0050439F"/>
    <w:rsid w:val="00507351"/>
    <w:rsid w:val="005103ED"/>
    <w:rsid w:val="0051581C"/>
    <w:rsid w:val="00515B1C"/>
    <w:rsid w:val="0053084D"/>
    <w:rsid w:val="00531553"/>
    <w:rsid w:val="0054061B"/>
    <w:rsid w:val="005417C4"/>
    <w:rsid w:val="005419D4"/>
    <w:rsid w:val="00541C99"/>
    <w:rsid w:val="00542DCB"/>
    <w:rsid w:val="005436C7"/>
    <w:rsid w:val="00544733"/>
    <w:rsid w:val="0054492D"/>
    <w:rsid w:val="0055038F"/>
    <w:rsid w:val="005504E2"/>
    <w:rsid w:val="00554131"/>
    <w:rsid w:val="0056039D"/>
    <w:rsid w:val="00571326"/>
    <w:rsid w:val="00575D41"/>
    <w:rsid w:val="0057618A"/>
    <w:rsid w:val="00582426"/>
    <w:rsid w:val="005828EB"/>
    <w:rsid w:val="005842EB"/>
    <w:rsid w:val="005845E1"/>
    <w:rsid w:val="005859FF"/>
    <w:rsid w:val="00586178"/>
    <w:rsid w:val="00591C37"/>
    <w:rsid w:val="00593011"/>
    <w:rsid w:val="00593FC2"/>
    <w:rsid w:val="00596B81"/>
    <w:rsid w:val="005A0F25"/>
    <w:rsid w:val="005A2DC1"/>
    <w:rsid w:val="005A5330"/>
    <w:rsid w:val="005A7585"/>
    <w:rsid w:val="005A7DBE"/>
    <w:rsid w:val="005B73EC"/>
    <w:rsid w:val="005C1C80"/>
    <w:rsid w:val="005C541D"/>
    <w:rsid w:val="005D1E55"/>
    <w:rsid w:val="005D36FF"/>
    <w:rsid w:val="005D55BD"/>
    <w:rsid w:val="005D69A9"/>
    <w:rsid w:val="005D6F9B"/>
    <w:rsid w:val="005E2CB4"/>
    <w:rsid w:val="005E2D17"/>
    <w:rsid w:val="005E3183"/>
    <w:rsid w:val="005F09E9"/>
    <w:rsid w:val="005F2CBA"/>
    <w:rsid w:val="005F2E55"/>
    <w:rsid w:val="005F3808"/>
    <w:rsid w:val="005F4A97"/>
    <w:rsid w:val="006025DD"/>
    <w:rsid w:val="00603DC0"/>
    <w:rsid w:val="00603EB7"/>
    <w:rsid w:val="006121E0"/>
    <w:rsid w:val="00615FEC"/>
    <w:rsid w:val="0061626F"/>
    <w:rsid w:val="0061783D"/>
    <w:rsid w:val="006235FE"/>
    <w:rsid w:val="00624F15"/>
    <w:rsid w:val="00631FBE"/>
    <w:rsid w:val="00632061"/>
    <w:rsid w:val="00640979"/>
    <w:rsid w:val="006411CB"/>
    <w:rsid w:val="006416F1"/>
    <w:rsid w:val="006439AB"/>
    <w:rsid w:val="0064435C"/>
    <w:rsid w:val="00644FCF"/>
    <w:rsid w:val="00646CDE"/>
    <w:rsid w:val="006503CC"/>
    <w:rsid w:val="00651B50"/>
    <w:rsid w:val="00652685"/>
    <w:rsid w:val="0065303A"/>
    <w:rsid w:val="00654E82"/>
    <w:rsid w:val="006559D5"/>
    <w:rsid w:val="006571DC"/>
    <w:rsid w:val="00657AA3"/>
    <w:rsid w:val="00660164"/>
    <w:rsid w:val="006671D3"/>
    <w:rsid w:val="00672966"/>
    <w:rsid w:val="006729AF"/>
    <w:rsid w:val="00672EF5"/>
    <w:rsid w:val="00673900"/>
    <w:rsid w:val="006758E5"/>
    <w:rsid w:val="00683996"/>
    <w:rsid w:val="006849FB"/>
    <w:rsid w:val="00684DD5"/>
    <w:rsid w:val="00687220"/>
    <w:rsid w:val="00690E97"/>
    <w:rsid w:val="006951A9"/>
    <w:rsid w:val="00695682"/>
    <w:rsid w:val="00696698"/>
    <w:rsid w:val="006A0AFD"/>
    <w:rsid w:val="006A26C2"/>
    <w:rsid w:val="006A2FDA"/>
    <w:rsid w:val="006A54B3"/>
    <w:rsid w:val="006A76AD"/>
    <w:rsid w:val="006A7D8F"/>
    <w:rsid w:val="006B0C2F"/>
    <w:rsid w:val="006B468A"/>
    <w:rsid w:val="006B5D7A"/>
    <w:rsid w:val="006C0C0C"/>
    <w:rsid w:val="006C3CCD"/>
    <w:rsid w:val="006C3F39"/>
    <w:rsid w:val="006C4958"/>
    <w:rsid w:val="006C56B3"/>
    <w:rsid w:val="006C57A2"/>
    <w:rsid w:val="006C65D3"/>
    <w:rsid w:val="006C708B"/>
    <w:rsid w:val="006D017D"/>
    <w:rsid w:val="006D3694"/>
    <w:rsid w:val="006D4D14"/>
    <w:rsid w:val="006D6357"/>
    <w:rsid w:val="006E0873"/>
    <w:rsid w:val="006E10EF"/>
    <w:rsid w:val="006E2233"/>
    <w:rsid w:val="006E40F3"/>
    <w:rsid w:val="006E5972"/>
    <w:rsid w:val="006E6412"/>
    <w:rsid w:val="006F01FD"/>
    <w:rsid w:val="006F120C"/>
    <w:rsid w:val="006F1435"/>
    <w:rsid w:val="006F6A3F"/>
    <w:rsid w:val="006F7575"/>
    <w:rsid w:val="00701B41"/>
    <w:rsid w:val="00711BE3"/>
    <w:rsid w:val="00716B33"/>
    <w:rsid w:val="00720DCE"/>
    <w:rsid w:val="007215C2"/>
    <w:rsid w:val="0072610A"/>
    <w:rsid w:val="00726508"/>
    <w:rsid w:val="00727826"/>
    <w:rsid w:val="00734079"/>
    <w:rsid w:val="00735223"/>
    <w:rsid w:val="00735F7F"/>
    <w:rsid w:val="007367E0"/>
    <w:rsid w:val="00736B34"/>
    <w:rsid w:val="00737950"/>
    <w:rsid w:val="00737C3F"/>
    <w:rsid w:val="00740C84"/>
    <w:rsid w:val="007410B4"/>
    <w:rsid w:val="0074223A"/>
    <w:rsid w:val="00742FD3"/>
    <w:rsid w:val="0074461D"/>
    <w:rsid w:val="00745D67"/>
    <w:rsid w:val="007464AD"/>
    <w:rsid w:val="0074741D"/>
    <w:rsid w:val="00747DC4"/>
    <w:rsid w:val="007544B4"/>
    <w:rsid w:val="0075572D"/>
    <w:rsid w:val="007606C8"/>
    <w:rsid w:val="00761338"/>
    <w:rsid w:val="007634B5"/>
    <w:rsid w:val="007640EB"/>
    <w:rsid w:val="00766468"/>
    <w:rsid w:val="0076765B"/>
    <w:rsid w:val="00771056"/>
    <w:rsid w:val="007717DF"/>
    <w:rsid w:val="00775E5A"/>
    <w:rsid w:val="007775CD"/>
    <w:rsid w:val="00781B75"/>
    <w:rsid w:val="0078781C"/>
    <w:rsid w:val="007879A6"/>
    <w:rsid w:val="0079083E"/>
    <w:rsid w:val="00791C06"/>
    <w:rsid w:val="00792451"/>
    <w:rsid w:val="007A2A7B"/>
    <w:rsid w:val="007A63AF"/>
    <w:rsid w:val="007B0915"/>
    <w:rsid w:val="007B1781"/>
    <w:rsid w:val="007B178C"/>
    <w:rsid w:val="007B1857"/>
    <w:rsid w:val="007B33AC"/>
    <w:rsid w:val="007B3A63"/>
    <w:rsid w:val="007B3F2F"/>
    <w:rsid w:val="007C0825"/>
    <w:rsid w:val="007C2057"/>
    <w:rsid w:val="007C4C3B"/>
    <w:rsid w:val="007C5241"/>
    <w:rsid w:val="007D154E"/>
    <w:rsid w:val="007E4110"/>
    <w:rsid w:val="007F07C8"/>
    <w:rsid w:val="007F30AD"/>
    <w:rsid w:val="00803649"/>
    <w:rsid w:val="00810511"/>
    <w:rsid w:val="00810CBE"/>
    <w:rsid w:val="008135FD"/>
    <w:rsid w:val="00813B18"/>
    <w:rsid w:val="00815882"/>
    <w:rsid w:val="00815B2B"/>
    <w:rsid w:val="00816211"/>
    <w:rsid w:val="008229B6"/>
    <w:rsid w:val="00823459"/>
    <w:rsid w:val="00824BF3"/>
    <w:rsid w:val="008259E1"/>
    <w:rsid w:val="008266DB"/>
    <w:rsid w:val="008273B7"/>
    <w:rsid w:val="008305D1"/>
    <w:rsid w:val="008308C5"/>
    <w:rsid w:val="0083136D"/>
    <w:rsid w:val="008418DD"/>
    <w:rsid w:val="00851360"/>
    <w:rsid w:val="008534A5"/>
    <w:rsid w:val="00854282"/>
    <w:rsid w:val="00855971"/>
    <w:rsid w:val="0085624E"/>
    <w:rsid w:val="0085680B"/>
    <w:rsid w:val="0085681D"/>
    <w:rsid w:val="008578CC"/>
    <w:rsid w:val="00861819"/>
    <w:rsid w:val="008618E9"/>
    <w:rsid w:val="00863756"/>
    <w:rsid w:val="00863FD5"/>
    <w:rsid w:val="0086714B"/>
    <w:rsid w:val="00870ABE"/>
    <w:rsid w:val="00870EFB"/>
    <w:rsid w:val="00872BD8"/>
    <w:rsid w:val="008732C4"/>
    <w:rsid w:val="008832AF"/>
    <w:rsid w:val="008902CA"/>
    <w:rsid w:val="00895756"/>
    <w:rsid w:val="00895EEF"/>
    <w:rsid w:val="00896FED"/>
    <w:rsid w:val="00897399"/>
    <w:rsid w:val="00897F8E"/>
    <w:rsid w:val="008A07B0"/>
    <w:rsid w:val="008A232C"/>
    <w:rsid w:val="008A2F75"/>
    <w:rsid w:val="008A4560"/>
    <w:rsid w:val="008A5278"/>
    <w:rsid w:val="008B3AEA"/>
    <w:rsid w:val="008C0BA6"/>
    <w:rsid w:val="008C1CED"/>
    <w:rsid w:val="008C67F5"/>
    <w:rsid w:val="008C6858"/>
    <w:rsid w:val="008C6CDF"/>
    <w:rsid w:val="008D2D4E"/>
    <w:rsid w:val="008D4642"/>
    <w:rsid w:val="008D48F6"/>
    <w:rsid w:val="008D55F0"/>
    <w:rsid w:val="008E027C"/>
    <w:rsid w:val="008E1E3F"/>
    <w:rsid w:val="008E74F9"/>
    <w:rsid w:val="008E77EB"/>
    <w:rsid w:val="008F1DD8"/>
    <w:rsid w:val="008F2D18"/>
    <w:rsid w:val="008F582E"/>
    <w:rsid w:val="00900E08"/>
    <w:rsid w:val="009015D8"/>
    <w:rsid w:val="00902B86"/>
    <w:rsid w:val="00903BFA"/>
    <w:rsid w:val="0091383E"/>
    <w:rsid w:val="00916714"/>
    <w:rsid w:val="00917D8D"/>
    <w:rsid w:val="009202EC"/>
    <w:rsid w:val="009223B6"/>
    <w:rsid w:val="00926C01"/>
    <w:rsid w:val="00926F1C"/>
    <w:rsid w:val="009359A5"/>
    <w:rsid w:val="00935CC8"/>
    <w:rsid w:val="00941BF6"/>
    <w:rsid w:val="0094532A"/>
    <w:rsid w:val="00946BE1"/>
    <w:rsid w:val="0094782C"/>
    <w:rsid w:val="00950A57"/>
    <w:rsid w:val="0095515C"/>
    <w:rsid w:val="00957294"/>
    <w:rsid w:val="00961EEE"/>
    <w:rsid w:val="00963E86"/>
    <w:rsid w:val="00964E13"/>
    <w:rsid w:val="00967664"/>
    <w:rsid w:val="00972228"/>
    <w:rsid w:val="0097603E"/>
    <w:rsid w:val="00977C5A"/>
    <w:rsid w:val="00977F3E"/>
    <w:rsid w:val="00981878"/>
    <w:rsid w:val="009818C6"/>
    <w:rsid w:val="0098196D"/>
    <w:rsid w:val="00982BB8"/>
    <w:rsid w:val="00991475"/>
    <w:rsid w:val="009A0682"/>
    <w:rsid w:val="009A11F0"/>
    <w:rsid w:val="009A1D19"/>
    <w:rsid w:val="009A30BF"/>
    <w:rsid w:val="009A427F"/>
    <w:rsid w:val="009A713C"/>
    <w:rsid w:val="009B47EF"/>
    <w:rsid w:val="009C2D8B"/>
    <w:rsid w:val="009C4110"/>
    <w:rsid w:val="009C423A"/>
    <w:rsid w:val="009C4EA0"/>
    <w:rsid w:val="009C7A9F"/>
    <w:rsid w:val="009D047D"/>
    <w:rsid w:val="009D1842"/>
    <w:rsid w:val="009D2525"/>
    <w:rsid w:val="009D7A6B"/>
    <w:rsid w:val="009E20E6"/>
    <w:rsid w:val="009E3244"/>
    <w:rsid w:val="009E53CB"/>
    <w:rsid w:val="009F3D09"/>
    <w:rsid w:val="009F55A7"/>
    <w:rsid w:val="009F6EE9"/>
    <w:rsid w:val="009F79A1"/>
    <w:rsid w:val="00A00385"/>
    <w:rsid w:val="00A015A3"/>
    <w:rsid w:val="00A01CD3"/>
    <w:rsid w:val="00A03319"/>
    <w:rsid w:val="00A03750"/>
    <w:rsid w:val="00A03B7E"/>
    <w:rsid w:val="00A056C1"/>
    <w:rsid w:val="00A1449F"/>
    <w:rsid w:val="00A151D8"/>
    <w:rsid w:val="00A15857"/>
    <w:rsid w:val="00A17866"/>
    <w:rsid w:val="00A218C4"/>
    <w:rsid w:val="00A26BD6"/>
    <w:rsid w:val="00A30387"/>
    <w:rsid w:val="00A30AE6"/>
    <w:rsid w:val="00A30ED0"/>
    <w:rsid w:val="00A3418A"/>
    <w:rsid w:val="00A40367"/>
    <w:rsid w:val="00A433DB"/>
    <w:rsid w:val="00A45AD9"/>
    <w:rsid w:val="00A52E2D"/>
    <w:rsid w:val="00A5424B"/>
    <w:rsid w:val="00A55C01"/>
    <w:rsid w:val="00A577F5"/>
    <w:rsid w:val="00A600C5"/>
    <w:rsid w:val="00A616B8"/>
    <w:rsid w:val="00A6180D"/>
    <w:rsid w:val="00A619FC"/>
    <w:rsid w:val="00A63844"/>
    <w:rsid w:val="00A66BA4"/>
    <w:rsid w:val="00A742F0"/>
    <w:rsid w:val="00A74B9F"/>
    <w:rsid w:val="00A77CF0"/>
    <w:rsid w:val="00A81590"/>
    <w:rsid w:val="00A90E6C"/>
    <w:rsid w:val="00A9188B"/>
    <w:rsid w:val="00A92914"/>
    <w:rsid w:val="00A94F87"/>
    <w:rsid w:val="00AA0338"/>
    <w:rsid w:val="00AA31C9"/>
    <w:rsid w:val="00AA4592"/>
    <w:rsid w:val="00AB04BF"/>
    <w:rsid w:val="00AB266F"/>
    <w:rsid w:val="00AB3599"/>
    <w:rsid w:val="00AB41C9"/>
    <w:rsid w:val="00AB4A05"/>
    <w:rsid w:val="00AB7EF2"/>
    <w:rsid w:val="00AC1044"/>
    <w:rsid w:val="00AC3ED4"/>
    <w:rsid w:val="00AC67CB"/>
    <w:rsid w:val="00AC6986"/>
    <w:rsid w:val="00AD0C04"/>
    <w:rsid w:val="00AD0D62"/>
    <w:rsid w:val="00AD164D"/>
    <w:rsid w:val="00AD22D0"/>
    <w:rsid w:val="00AD3189"/>
    <w:rsid w:val="00AD5D28"/>
    <w:rsid w:val="00AD7BC2"/>
    <w:rsid w:val="00AE138A"/>
    <w:rsid w:val="00AE19FD"/>
    <w:rsid w:val="00AE412A"/>
    <w:rsid w:val="00AE4B77"/>
    <w:rsid w:val="00AE565C"/>
    <w:rsid w:val="00AF07F4"/>
    <w:rsid w:val="00AF0D4F"/>
    <w:rsid w:val="00AF20D6"/>
    <w:rsid w:val="00AF539C"/>
    <w:rsid w:val="00AF57AC"/>
    <w:rsid w:val="00B0008B"/>
    <w:rsid w:val="00B02DCA"/>
    <w:rsid w:val="00B043DD"/>
    <w:rsid w:val="00B04A5B"/>
    <w:rsid w:val="00B04C58"/>
    <w:rsid w:val="00B05DC1"/>
    <w:rsid w:val="00B1010C"/>
    <w:rsid w:val="00B11936"/>
    <w:rsid w:val="00B12BED"/>
    <w:rsid w:val="00B13EBC"/>
    <w:rsid w:val="00B15729"/>
    <w:rsid w:val="00B16F8F"/>
    <w:rsid w:val="00B20CD8"/>
    <w:rsid w:val="00B25AC1"/>
    <w:rsid w:val="00B30F54"/>
    <w:rsid w:val="00B32F7B"/>
    <w:rsid w:val="00B37C43"/>
    <w:rsid w:val="00B4209E"/>
    <w:rsid w:val="00B42E86"/>
    <w:rsid w:val="00B432B4"/>
    <w:rsid w:val="00B436BF"/>
    <w:rsid w:val="00B463BC"/>
    <w:rsid w:val="00B47D0E"/>
    <w:rsid w:val="00B5069E"/>
    <w:rsid w:val="00B52331"/>
    <w:rsid w:val="00B60213"/>
    <w:rsid w:val="00B63C94"/>
    <w:rsid w:val="00B64B88"/>
    <w:rsid w:val="00B67F9E"/>
    <w:rsid w:val="00B71862"/>
    <w:rsid w:val="00B73938"/>
    <w:rsid w:val="00B80C3B"/>
    <w:rsid w:val="00B82E56"/>
    <w:rsid w:val="00B84FFC"/>
    <w:rsid w:val="00B857BC"/>
    <w:rsid w:val="00B86B7F"/>
    <w:rsid w:val="00B90BDF"/>
    <w:rsid w:val="00B91BA1"/>
    <w:rsid w:val="00B9338B"/>
    <w:rsid w:val="00B93867"/>
    <w:rsid w:val="00BA0F9C"/>
    <w:rsid w:val="00BA5057"/>
    <w:rsid w:val="00BA53CD"/>
    <w:rsid w:val="00BA5B42"/>
    <w:rsid w:val="00BA72B0"/>
    <w:rsid w:val="00BA7810"/>
    <w:rsid w:val="00BB43EC"/>
    <w:rsid w:val="00BB5BBA"/>
    <w:rsid w:val="00BC1727"/>
    <w:rsid w:val="00BC385D"/>
    <w:rsid w:val="00BC48B6"/>
    <w:rsid w:val="00BC71BA"/>
    <w:rsid w:val="00BD06CA"/>
    <w:rsid w:val="00BD4E7B"/>
    <w:rsid w:val="00BE6DA2"/>
    <w:rsid w:val="00BF36D7"/>
    <w:rsid w:val="00BF5561"/>
    <w:rsid w:val="00BF76CC"/>
    <w:rsid w:val="00C00498"/>
    <w:rsid w:val="00C0077B"/>
    <w:rsid w:val="00C01342"/>
    <w:rsid w:val="00C019EA"/>
    <w:rsid w:val="00C01BFE"/>
    <w:rsid w:val="00C02B1E"/>
    <w:rsid w:val="00C03C97"/>
    <w:rsid w:val="00C04340"/>
    <w:rsid w:val="00C1124E"/>
    <w:rsid w:val="00C13624"/>
    <w:rsid w:val="00C139FA"/>
    <w:rsid w:val="00C15AF1"/>
    <w:rsid w:val="00C17FBD"/>
    <w:rsid w:val="00C208E1"/>
    <w:rsid w:val="00C23690"/>
    <w:rsid w:val="00C24FEB"/>
    <w:rsid w:val="00C3002F"/>
    <w:rsid w:val="00C30845"/>
    <w:rsid w:val="00C34F40"/>
    <w:rsid w:val="00C36440"/>
    <w:rsid w:val="00C40763"/>
    <w:rsid w:val="00C429B3"/>
    <w:rsid w:val="00C42E72"/>
    <w:rsid w:val="00C4392E"/>
    <w:rsid w:val="00C455AB"/>
    <w:rsid w:val="00C46586"/>
    <w:rsid w:val="00C47BC4"/>
    <w:rsid w:val="00C520B8"/>
    <w:rsid w:val="00C5647B"/>
    <w:rsid w:val="00C61BA2"/>
    <w:rsid w:val="00C61E5B"/>
    <w:rsid w:val="00C705E0"/>
    <w:rsid w:val="00C72871"/>
    <w:rsid w:val="00C737DC"/>
    <w:rsid w:val="00C73A8F"/>
    <w:rsid w:val="00C73E53"/>
    <w:rsid w:val="00C73F2F"/>
    <w:rsid w:val="00C75E60"/>
    <w:rsid w:val="00C75FB2"/>
    <w:rsid w:val="00C82B94"/>
    <w:rsid w:val="00C83268"/>
    <w:rsid w:val="00C86536"/>
    <w:rsid w:val="00C8672E"/>
    <w:rsid w:val="00C90C8D"/>
    <w:rsid w:val="00C91EDA"/>
    <w:rsid w:val="00C932FA"/>
    <w:rsid w:val="00C96436"/>
    <w:rsid w:val="00CA1850"/>
    <w:rsid w:val="00CA625E"/>
    <w:rsid w:val="00CA74F7"/>
    <w:rsid w:val="00CB1CB1"/>
    <w:rsid w:val="00CB2AF9"/>
    <w:rsid w:val="00CB2F07"/>
    <w:rsid w:val="00CB30C6"/>
    <w:rsid w:val="00CB3A55"/>
    <w:rsid w:val="00CB5643"/>
    <w:rsid w:val="00CB7AE4"/>
    <w:rsid w:val="00CC0731"/>
    <w:rsid w:val="00CC07A1"/>
    <w:rsid w:val="00CC1F1C"/>
    <w:rsid w:val="00CD05B6"/>
    <w:rsid w:val="00CD07A3"/>
    <w:rsid w:val="00CD2185"/>
    <w:rsid w:val="00CD2732"/>
    <w:rsid w:val="00CD5C92"/>
    <w:rsid w:val="00CE2409"/>
    <w:rsid w:val="00CF0D44"/>
    <w:rsid w:val="00CF37B8"/>
    <w:rsid w:val="00D00561"/>
    <w:rsid w:val="00D014BC"/>
    <w:rsid w:val="00D04A82"/>
    <w:rsid w:val="00D124C6"/>
    <w:rsid w:val="00D14A50"/>
    <w:rsid w:val="00D20D1B"/>
    <w:rsid w:val="00D21C3B"/>
    <w:rsid w:val="00D23403"/>
    <w:rsid w:val="00D2397C"/>
    <w:rsid w:val="00D263FA"/>
    <w:rsid w:val="00D32F83"/>
    <w:rsid w:val="00D4159A"/>
    <w:rsid w:val="00D417BA"/>
    <w:rsid w:val="00D43F9A"/>
    <w:rsid w:val="00D450F5"/>
    <w:rsid w:val="00D45636"/>
    <w:rsid w:val="00D4603A"/>
    <w:rsid w:val="00D46D54"/>
    <w:rsid w:val="00D55FBC"/>
    <w:rsid w:val="00D5735D"/>
    <w:rsid w:val="00D6386B"/>
    <w:rsid w:val="00D67CCF"/>
    <w:rsid w:val="00D71B2D"/>
    <w:rsid w:val="00D73227"/>
    <w:rsid w:val="00D76BC7"/>
    <w:rsid w:val="00D9143E"/>
    <w:rsid w:val="00D91A63"/>
    <w:rsid w:val="00DA3151"/>
    <w:rsid w:val="00DA3598"/>
    <w:rsid w:val="00DB06E3"/>
    <w:rsid w:val="00DB1C95"/>
    <w:rsid w:val="00DB3E6E"/>
    <w:rsid w:val="00DC1C2A"/>
    <w:rsid w:val="00DC238F"/>
    <w:rsid w:val="00DC2421"/>
    <w:rsid w:val="00DC618C"/>
    <w:rsid w:val="00DD12FC"/>
    <w:rsid w:val="00DD1847"/>
    <w:rsid w:val="00DD5210"/>
    <w:rsid w:val="00DD7C5E"/>
    <w:rsid w:val="00DE17BA"/>
    <w:rsid w:val="00DE18F5"/>
    <w:rsid w:val="00DE2732"/>
    <w:rsid w:val="00DE2CB7"/>
    <w:rsid w:val="00DE5181"/>
    <w:rsid w:val="00DE61C0"/>
    <w:rsid w:val="00DE7D61"/>
    <w:rsid w:val="00DF2BD6"/>
    <w:rsid w:val="00DF4A8F"/>
    <w:rsid w:val="00DF71B7"/>
    <w:rsid w:val="00DF7347"/>
    <w:rsid w:val="00DF7BB5"/>
    <w:rsid w:val="00E009AD"/>
    <w:rsid w:val="00E02122"/>
    <w:rsid w:val="00E07BDC"/>
    <w:rsid w:val="00E1102C"/>
    <w:rsid w:val="00E163F0"/>
    <w:rsid w:val="00E17387"/>
    <w:rsid w:val="00E1783E"/>
    <w:rsid w:val="00E1792B"/>
    <w:rsid w:val="00E21656"/>
    <w:rsid w:val="00E222C5"/>
    <w:rsid w:val="00E26A09"/>
    <w:rsid w:val="00E3383D"/>
    <w:rsid w:val="00E35492"/>
    <w:rsid w:val="00E35D77"/>
    <w:rsid w:val="00E35F37"/>
    <w:rsid w:val="00E4182A"/>
    <w:rsid w:val="00E4562A"/>
    <w:rsid w:val="00E50169"/>
    <w:rsid w:val="00E50892"/>
    <w:rsid w:val="00E51A95"/>
    <w:rsid w:val="00E5284C"/>
    <w:rsid w:val="00E5309F"/>
    <w:rsid w:val="00E555BD"/>
    <w:rsid w:val="00E57B7E"/>
    <w:rsid w:val="00E6036D"/>
    <w:rsid w:val="00E61A27"/>
    <w:rsid w:val="00E634AE"/>
    <w:rsid w:val="00E63FCD"/>
    <w:rsid w:val="00E67218"/>
    <w:rsid w:val="00E67C52"/>
    <w:rsid w:val="00E67FA5"/>
    <w:rsid w:val="00E7681A"/>
    <w:rsid w:val="00E77878"/>
    <w:rsid w:val="00E77C8C"/>
    <w:rsid w:val="00E84F2B"/>
    <w:rsid w:val="00E85DE0"/>
    <w:rsid w:val="00E9202A"/>
    <w:rsid w:val="00E92DAC"/>
    <w:rsid w:val="00E94234"/>
    <w:rsid w:val="00E957ED"/>
    <w:rsid w:val="00E97B24"/>
    <w:rsid w:val="00EA0D89"/>
    <w:rsid w:val="00EA3E6B"/>
    <w:rsid w:val="00EB228D"/>
    <w:rsid w:val="00EB4A3A"/>
    <w:rsid w:val="00EB4DBA"/>
    <w:rsid w:val="00EB67C3"/>
    <w:rsid w:val="00EB7425"/>
    <w:rsid w:val="00EC1D63"/>
    <w:rsid w:val="00EC3905"/>
    <w:rsid w:val="00EC470D"/>
    <w:rsid w:val="00EC477E"/>
    <w:rsid w:val="00ED0A9A"/>
    <w:rsid w:val="00ED69A3"/>
    <w:rsid w:val="00EE298B"/>
    <w:rsid w:val="00EE3F2F"/>
    <w:rsid w:val="00EE4EA6"/>
    <w:rsid w:val="00EE5158"/>
    <w:rsid w:val="00EE7E85"/>
    <w:rsid w:val="00EF522A"/>
    <w:rsid w:val="00F021B9"/>
    <w:rsid w:val="00F04270"/>
    <w:rsid w:val="00F04341"/>
    <w:rsid w:val="00F064B9"/>
    <w:rsid w:val="00F10E4C"/>
    <w:rsid w:val="00F13346"/>
    <w:rsid w:val="00F1664E"/>
    <w:rsid w:val="00F2125D"/>
    <w:rsid w:val="00F219E7"/>
    <w:rsid w:val="00F21E4D"/>
    <w:rsid w:val="00F224B3"/>
    <w:rsid w:val="00F24958"/>
    <w:rsid w:val="00F24CDA"/>
    <w:rsid w:val="00F2532D"/>
    <w:rsid w:val="00F25436"/>
    <w:rsid w:val="00F27CA7"/>
    <w:rsid w:val="00F30258"/>
    <w:rsid w:val="00F315E0"/>
    <w:rsid w:val="00F322AB"/>
    <w:rsid w:val="00F3369F"/>
    <w:rsid w:val="00F345A5"/>
    <w:rsid w:val="00F40FBF"/>
    <w:rsid w:val="00F4244C"/>
    <w:rsid w:val="00F5292F"/>
    <w:rsid w:val="00F5384C"/>
    <w:rsid w:val="00F61AF1"/>
    <w:rsid w:val="00F62D7B"/>
    <w:rsid w:val="00F6373C"/>
    <w:rsid w:val="00F63E4D"/>
    <w:rsid w:val="00F657D4"/>
    <w:rsid w:val="00F6723A"/>
    <w:rsid w:val="00F709B5"/>
    <w:rsid w:val="00F7130B"/>
    <w:rsid w:val="00F725C3"/>
    <w:rsid w:val="00F725D6"/>
    <w:rsid w:val="00F74DFA"/>
    <w:rsid w:val="00F7736F"/>
    <w:rsid w:val="00F77A92"/>
    <w:rsid w:val="00F81D8F"/>
    <w:rsid w:val="00F81EA3"/>
    <w:rsid w:val="00F86C6D"/>
    <w:rsid w:val="00F8767C"/>
    <w:rsid w:val="00F90152"/>
    <w:rsid w:val="00F901E2"/>
    <w:rsid w:val="00F91678"/>
    <w:rsid w:val="00F92560"/>
    <w:rsid w:val="00F9624E"/>
    <w:rsid w:val="00F97145"/>
    <w:rsid w:val="00FA0500"/>
    <w:rsid w:val="00FA328A"/>
    <w:rsid w:val="00FA3B2E"/>
    <w:rsid w:val="00FA46B2"/>
    <w:rsid w:val="00FA6EB5"/>
    <w:rsid w:val="00FB0DC3"/>
    <w:rsid w:val="00FB2181"/>
    <w:rsid w:val="00FB5440"/>
    <w:rsid w:val="00FB6C25"/>
    <w:rsid w:val="00FC4CBD"/>
    <w:rsid w:val="00FC5355"/>
    <w:rsid w:val="00FC53E6"/>
    <w:rsid w:val="00FD25F2"/>
    <w:rsid w:val="00FD421F"/>
    <w:rsid w:val="00FD4C01"/>
    <w:rsid w:val="00FE16AD"/>
    <w:rsid w:val="00FE1760"/>
    <w:rsid w:val="00FE19B5"/>
    <w:rsid w:val="00FE34E3"/>
    <w:rsid w:val="00FE380E"/>
    <w:rsid w:val="00FE54C2"/>
    <w:rsid w:val="00FE5D9B"/>
    <w:rsid w:val="00FE6D62"/>
    <w:rsid w:val="00FE7C64"/>
    <w:rsid w:val="00FF290E"/>
    <w:rsid w:val="00FF391C"/>
    <w:rsid w:val="00FF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78C4BF48"/>
  <w15:chartTrackingRefBased/>
  <w15:docId w15:val="{90AA5147-9BC0-4B59-969C-180C3D2FA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left" w:pos="2340"/>
        <w:tab w:val="left" w:pos="7560"/>
        <w:tab w:val="right" w:pos="10080"/>
      </w:tabs>
    </w:pPr>
    <w:rPr>
      <w:sz w:val="24"/>
    </w:rPr>
  </w:style>
  <w:style w:type="paragraph" w:styleId="Heading1">
    <w:name w:val="heading 1"/>
    <w:basedOn w:val="Normal"/>
    <w:next w:val="BodyText"/>
    <w:qFormat/>
    <w:pPr>
      <w:keepNext/>
      <w:pBdr>
        <w:bottom w:val="single" w:sz="36" w:space="1" w:color="auto"/>
      </w:pBdr>
      <w:spacing w:before="240" w:after="60"/>
      <w:outlineLvl w:val="0"/>
    </w:pPr>
    <w:rPr>
      <w:rFonts w:ascii="Arial" w:hAnsi="Arial"/>
      <w:b/>
      <w:kern w:val="28"/>
      <w:sz w:val="32"/>
    </w:rPr>
  </w:style>
  <w:style w:type="paragraph" w:styleId="Heading2">
    <w:name w:val="heading 2"/>
    <w:basedOn w:val="Normal"/>
    <w:next w:val="BodyText"/>
    <w:qFormat/>
    <w:pPr>
      <w:keepNext/>
      <w:pBdr>
        <w:top w:val="single" w:sz="18" w:space="1" w:color="auto"/>
        <w:bottom w:val="single" w:sz="18" w:space="1" w:color="auto"/>
      </w:pBdr>
      <w:spacing w:before="240" w:after="60"/>
      <w:jc w:val="center"/>
      <w:outlineLvl w:val="1"/>
    </w:pPr>
    <w:rPr>
      <w:rFonts w:ascii="Arial" w:hAnsi="Arial"/>
      <w:b/>
      <w:sz w:val="28"/>
    </w:rPr>
  </w:style>
  <w:style w:type="paragraph" w:styleId="Heading3">
    <w:name w:val="heading 3"/>
    <w:basedOn w:val="Normal"/>
    <w:next w:val="BodyText"/>
    <w:qFormat/>
    <w:pPr>
      <w:keepNext/>
      <w:pBdr>
        <w:top w:val="single" w:sz="6" w:space="1" w:color="auto"/>
      </w:pBdr>
      <w:spacing w:before="240" w:after="120"/>
      <w:outlineLvl w:val="2"/>
    </w:pPr>
    <w:rPr>
      <w:cap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</w:pPr>
    <w:rPr>
      <w:sz w:val="20"/>
    </w:rPr>
  </w:style>
  <w:style w:type="paragraph" w:customStyle="1" w:styleId="ControlText">
    <w:name w:val="Control Text"/>
    <w:basedOn w:val="Normal"/>
    <w:rPr>
      <w:sz w:val="20"/>
    </w:rPr>
  </w:style>
  <w:style w:type="paragraph" w:customStyle="1" w:styleId="ListNumber1">
    <w:name w:val="List Number 1"/>
    <w:basedOn w:val="Normal"/>
    <w:pPr>
      <w:ind w:left="360" w:hanging="360"/>
    </w:pPr>
    <w:rPr>
      <w:sz w:val="20"/>
    </w:rPr>
  </w:style>
  <w:style w:type="paragraph" w:customStyle="1" w:styleId="Fill-ins">
    <w:name w:val="Fill - ins"/>
    <w:basedOn w:val="Normal"/>
    <w:pPr>
      <w:spacing w:after="240"/>
    </w:pPr>
    <w:rPr>
      <w:sz w:val="20"/>
    </w:rPr>
  </w:style>
  <w:style w:type="paragraph" w:styleId="Header">
    <w:name w:val="header"/>
    <w:basedOn w:val="Normal"/>
    <w:pPr>
      <w:tabs>
        <w:tab w:val="clear" w:pos="2340"/>
        <w:tab w:val="clear" w:pos="7560"/>
        <w:tab w:val="clear" w:pos="10080"/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lear" w:pos="2340"/>
        <w:tab w:val="clear" w:pos="7560"/>
        <w:tab w:val="clear" w:pos="10080"/>
        <w:tab w:val="center" w:pos="4320"/>
        <w:tab w:val="right" w:pos="8640"/>
      </w:tabs>
    </w:pPr>
  </w:style>
  <w:style w:type="paragraph" w:customStyle="1" w:styleId="Sub-sectionseparator">
    <w:name w:val="Sub-section separator"/>
    <w:basedOn w:val="Normal"/>
    <w:pPr>
      <w:pBdr>
        <w:bottom w:val="single" w:sz="6" w:space="1" w:color="auto"/>
      </w:pBdr>
    </w:p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pPr>
      <w:ind w:left="360" w:hanging="360"/>
    </w:pPr>
    <w:rPr>
      <w:sz w:val="20"/>
    </w:rPr>
  </w:style>
  <w:style w:type="paragraph" w:customStyle="1" w:styleId="Formal1">
    <w:name w:val="Formal1"/>
    <w:pPr>
      <w:spacing w:before="60" w:after="60"/>
    </w:pPr>
    <w:rPr>
      <w:noProof/>
      <w:sz w:val="24"/>
    </w:rPr>
  </w:style>
  <w:style w:type="paragraph" w:customStyle="1" w:styleId="Formal2">
    <w:name w:val="Formal2"/>
    <w:basedOn w:val="Formal1"/>
    <w:rPr>
      <w:rFonts w:ascii="Arial" w:hAnsi="Arial"/>
      <w:b/>
    </w:rPr>
  </w:style>
  <w:style w:type="paragraph" w:customStyle="1" w:styleId="Standard1">
    <w:name w:val="Standard1"/>
    <w:pPr>
      <w:spacing w:before="60" w:after="60"/>
    </w:pPr>
    <w:rPr>
      <w:noProof/>
    </w:rPr>
  </w:style>
  <w:style w:type="paragraph" w:styleId="ListBullet2">
    <w:name w:val="List Bullet 2"/>
    <w:basedOn w:val="ListBullet"/>
    <w:pPr>
      <w:tabs>
        <w:tab w:val="clear" w:pos="2340"/>
        <w:tab w:val="clear" w:pos="7560"/>
        <w:tab w:val="clear" w:pos="10080"/>
      </w:tabs>
      <w:spacing w:after="120" w:line="240" w:lineRule="atLeast"/>
      <w:ind w:left="1800"/>
      <w:jc w:val="both"/>
    </w:pPr>
    <w:rPr>
      <w:rFonts w:ascii="Arial" w:hAnsi="Arial"/>
      <w:spacing w:val="-5"/>
      <w:sz w:val="24"/>
      <w:lang w:val="en-GB"/>
    </w:rPr>
  </w:style>
  <w:style w:type="paragraph" w:styleId="ListNumber2">
    <w:name w:val="List Number 2"/>
    <w:basedOn w:val="Normal"/>
    <w:pPr>
      <w:ind w:left="720" w:hanging="360"/>
    </w:pPr>
    <w:rPr>
      <w:sz w:val="20"/>
    </w:rPr>
  </w:style>
  <w:style w:type="paragraph" w:styleId="BalloonText">
    <w:name w:val="Balloon Text"/>
    <w:basedOn w:val="Normal"/>
    <w:semiHidden/>
    <w:rsid w:val="006B4F1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A2861"/>
    <w:pPr>
      <w:tabs>
        <w:tab w:val="left" w:pos="2340"/>
        <w:tab w:val="left" w:pos="7560"/>
        <w:tab w:val="right" w:pos="10080"/>
      </w:tabs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F838CC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B63D35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DA084F"/>
    <w:pPr>
      <w:ind w:left="720"/>
    </w:pPr>
  </w:style>
  <w:style w:type="paragraph" w:styleId="ListParagraph">
    <w:name w:val="List Paragraph"/>
    <w:basedOn w:val="Normal"/>
    <w:uiPriority w:val="34"/>
    <w:qFormat/>
    <w:rsid w:val="00B64B88"/>
    <w:pPr>
      <w:ind w:left="720"/>
    </w:pPr>
  </w:style>
  <w:style w:type="character" w:styleId="CommentReference">
    <w:name w:val="annotation reference"/>
    <w:semiHidden/>
    <w:rsid w:val="00CC07A1"/>
    <w:rPr>
      <w:sz w:val="16"/>
      <w:szCs w:val="16"/>
    </w:rPr>
  </w:style>
  <w:style w:type="paragraph" w:styleId="CommentText">
    <w:name w:val="annotation text"/>
    <w:basedOn w:val="Normal"/>
    <w:semiHidden/>
    <w:rsid w:val="00CC07A1"/>
    <w:rPr>
      <w:sz w:val="20"/>
    </w:rPr>
  </w:style>
  <w:style w:type="paragraph" w:styleId="CommentSubject">
    <w:name w:val="annotation subject"/>
    <w:basedOn w:val="CommentText"/>
    <w:next w:val="CommentText"/>
    <w:semiHidden/>
    <w:rsid w:val="00CC07A1"/>
    <w:rPr>
      <w:b/>
      <w:bCs/>
    </w:rPr>
  </w:style>
  <w:style w:type="paragraph" w:styleId="Revision">
    <w:name w:val="Revision"/>
    <w:hidden/>
    <w:uiPriority w:val="99"/>
    <w:semiHidden/>
    <w:rsid w:val="008A5278"/>
    <w:rPr>
      <w:sz w:val="24"/>
    </w:rPr>
  </w:style>
  <w:style w:type="character" w:customStyle="1" w:styleId="FooterChar">
    <w:name w:val="Footer Char"/>
    <w:link w:val="Footer"/>
    <w:uiPriority w:val="99"/>
    <w:rsid w:val="00192EA8"/>
    <w:rPr>
      <w:sz w:val="24"/>
      <w:lang w:val="en-US" w:eastAsia="en-US"/>
    </w:rPr>
  </w:style>
  <w:style w:type="character" w:styleId="BookTitle">
    <w:name w:val="Book Title"/>
    <w:uiPriority w:val="33"/>
    <w:qFormat/>
    <w:rsid w:val="0097222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openxmlformats.org/officeDocument/2006/relationships/webSettings" Target="webSettings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styles" Target="styles.xml"/><Relationship Id="rId20" Type="http://schemas.openxmlformats.org/officeDocument/2006/relationships/endnotes" Target="endnote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numbering" Target="numbering.xml"/><Relationship Id="rId23" Type="http://schemas.openxmlformats.org/officeDocument/2006/relationships/fontTable" Target="fontTable.xml"/><Relationship Id="rId10" Type="http://schemas.openxmlformats.org/officeDocument/2006/relationships/customXml" Target="../customXml/item10.xml"/><Relationship Id="rId19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bjhicks\Project%20Management\Support\Templates\WorkplanTempla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98CCFAF4157546BE745624268E2306" ma:contentTypeVersion="0" ma:contentTypeDescription="Create a new document." ma:contentTypeScope="" ma:versionID="5794ff76ca84b6fed095b064e89ea13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A1C9E9-D68A-4EA6-8868-D30204F469FE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F1AAF9F9-9D31-4E23-AA9C-6E53435F6141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ACC1AA0D-0F39-48B6-8308-5CF16FE9D4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12.xml><?xml version="1.0" encoding="utf-8"?>
<ds:datastoreItem xmlns:ds="http://schemas.openxmlformats.org/officeDocument/2006/customXml" ds:itemID="{11D79AEF-7D20-4595-90F9-0C81C64D2DF0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F0A625FF-4597-4AD9-AC27-29B35150FEDA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470E4560-9E2D-4CDC-BD94-579ED6FC022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CB5C94FD-3F0C-4673-B276-9114CE5CF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EC8B55-F4F9-4622-BEC5-E9CFC74B73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032B811-A540-487A-BB2E-3392E134ED4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7AE9CCD-5BBE-4138-B766-54367AA465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6.xml><?xml version="1.0" encoding="utf-8"?>
<ds:datastoreItem xmlns:ds="http://schemas.openxmlformats.org/officeDocument/2006/customXml" ds:itemID="{233FBAFA-A542-449D-AE4B-BC2F30AD8DC9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3B70FB2-DE90-4B32-A59D-26B617ED519F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F2FCE8F8-470D-4D06-A86B-D08124FA506B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5717291-DC50-473A-84D7-B4A4BBEDF7B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WorkplanTemplates.dot</Template>
  <TotalTime>2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Workplan Templates</vt:lpstr>
    </vt:vector>
  </TitlesOfParts>
  <Company>Sears</Company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Workplan Templates</dc:title>
  <dc:subject/>
  <dc:creator>bjhicks</dc:creator>
  <cp:keywords/>
  <cp:lastModifiedBy>Patrick Thibaudeau</cp:lastModifiedBy>
  <cp:revision>3</cp:revision>
  <cp:lastPrinted>2012-07-13T18:07:00Z</cp:lastPrinted>
  <dcterms:created xsi:type="dcterms:W3CDTF">2023-09-03T01:18:00Z</dcterms:created>
  <dcterms:modified xsi:type="dcterms:W3CDTF">2023-09-03T01:19:00Z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Subject">
    <vt:lpwstr/>
  </property>
  <property fmtid="{D5CDD505-2E9C-101B-9397-08002B2CF9AE}" pid="4" name="Keywords">
    <vt:lpwstr/>
  </property>
  <property fmtid="{D5CDD505-2E9C-101B-9397-08002B2CF9AE}" pid="5" name="_Author">
    <vt:lpwstr>bjhicks</vt:lpwstr>
  </property>
  <property fmtid="{D5CDD505-2E9C-101B-9397-08002B2CF9AE}" pid="6" name="_Category">
    <vt:lpwstr/>
  </property>
  <property fmtid="{D5CDD505-2E9C-101B-9397-08002B2CF9AE}" pid="7" name="Categories">
    <vt:lpwstr/>
  </property>
  <property fmtid="{D5CDD505-2E9C-101B-9397-08002B2CF9AE}" pid="8" name="Approval Level">
    <vt:lpwstr/>
  </property>
  <property fmtid="{D5CDD505-2E9C-101B-9397-08002B2CF9AE}" pid="9" name="_Comments">
    <vt:lpwstr/>
  </property>
  <property fmtid="{D5CDD505-2E9C-101B-9397-08002B2CF9AE}" pid="10" name="Assigned To">
    <vt:lpwstr/>
  </property>
  <property fmtid="{D5CDD505-2E9C-101B-9397-08002B2CF9AE}" pid="11" name="ContentTypeId">
    <vt:lpwstr>0x0101004C2FAAE45D99ED4281F039EB9C2F61A7</vt:lpwstr>
  </property>
</Properties>
</file>